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9EB4BBE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0CAA379D" w14:textId="77777777" w:rsidR="000629D5" w:rsidRDefault="00D52DC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421C8B" wp14:editId="1787064A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-1590675</wp:posOffset>
                  </wp:positionV>
                  <wp:extent cx="2261870" cy="1933575"/>
                  <wp:effectExtent l="0" t="0" r="5080" b="9525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87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9DE75" w14:textId="6F82EC25" w:rsidR="00690B08" w:rsidRDefault="00690B08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877FB9B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3DFC3FA0" w14:textId="410909BA" w:rsidR="000629D5" w:rsidRPr="002F5664" w:rsidRDefault="00D52DC3" w:rsidP="002F5664">
            <w:pPr>
              <w:pStyle w:val="Address"/>
              <w:jc w:val="center"/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F5664"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Premier Services</w:t>
            </w:r>
          </w:p>
          <w:p w14:paraId="56E4E2D9" w14:textId="377DFA6F" w:rsidR="000629D5" w:rsidRPr="002F5664" w:rsidRDefault="00D52DC3" w:rsidP="002F5664">
            <w:pPr>
              <w:pStyle w:val="Address"/>
              <w:jc w:val="center"/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F5664"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99 Harmon Cove Towers #3</w:t>
            </w:r>
          </w:p>
          <w:p w14:paraId="360C6808" w14:textId="77777777" w:rsidR="00D52DC3" w:rsidRPr="002F5664" w:rsidRDefault="00D52DC3" w:rsidP="002F5664">
            <w:pPr>
              <w:pStyle w:val="Address"/>
              <w:jc w:val="center"/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F5664">
              <w:rPr>
                <w:b/>
                <w:color w:val="D8B25C" w:themeColor="accent4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Secaucus, NJ  07094</w:t>
            </w:r>
          </w:p>
          <w:p w14:paraId="368B89CF" w14:textId="77777777" w:rsidR="00D52DC3" w:rsidRDefault="00D52DC3" w:rsidP="00D52DC3">
            <w:pPr>
              <w:pStyle w:val="Address"/>
              <w:rPr>
                <w:b/>
                <w:color w:val="D8B25C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0043BE96" w14:textId="42477D57" w:rsidR="000629D5" w:rsidRDefault="00D52DC3" w:rsidP="00D52DC3">
            <w:pPr>
              <w:pStyle w:val="Address"/>
              <w:jc w:val="center"/>
              <w:rPr>
                <w:b/>
                <w:color w:val="D8B25C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D8B25C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WE ARE HIRING!!!!!!</w:t>
            </w:r>
          </w:p>
          <w:p w14:paraId="4BA04CD2" w14:textId="77777777" w:rsidR="001F7677" w:rsidRPr="00D52DC3" w:rsidRDefault="001F7677" w:rsidP="00D52DC3">
            <w:pPr>
              <w:pStyle w:val="Address"/>
              <w:jc w:val="center"/>
              <w:rPr>
                <w:b/>
                <w:color w:val="D8B25C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3B80ED36" w14:textId="3B8495EC" w:rsidR="00846D4F" w:rsidRPr="0058487D" w:rsidRDefault="00D52DC3" w:rsidP="0058487D">
            <w:pPr>
              <w:jc w:val="center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487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BECOME </w:t>
            </w:r>
            <w:r w:rsidR="0058487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 INTEGRAL </w:t>
            </w:r>
            <w:r w:rsidRPr="0058487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 OF A SUCCESSFUL TEAM!</w:t>
            </w:r>
          </w:p>
          <w:p w14:paraId="67A75981" w14:textId="4BCA1C35" w:rsidR="00846D4F" w:rsidRDefault="0058487D" w:rsidP="0058487D">
            <w:pPr>
              <w:pStyle w:val="ListBullet"/>
              <w:numPr>
                <w:ilvl w:val="0"/>
                <w:numId w:val="4"/>
              </w:numPr>
            </w:pPr>
            <w:r>
              <w:t xml:space="preserve">Our company </w:t>
            </w:r>
            <w:r w:rsidR="00C2551E">
              <w:t xml:space="preserve">is </w:t>
            </w:r>
            <w:r>
              <w:t>looking for strong candidates to fill Full-Time and Part-Time positions.</w:t>
            </w:r>
          </w:p>
          <w:p w14:paraId="1D644200" w14:textId="77777777" w:rsidR="00A37DB6" w:rsidRDefault="0058487D" w:rsidP="00A37DB6">
            <w:pPr>
              <w:pStyle w:val="ListBullet"/>
              <w:numPr>
                <w:ilvl w:val="0"/>
                <w:numId w:val="4"/>
              </w:numPr>
              <w:spacing w:line="240" w:lineRule="auto"/>
              <w:contextualSpacing/>
            </w:pPr>
            <w:r>
              <w:t xml:space="preserve">Located in Secaucus, NJ we service the following counties:            </w:t>
            </w:r>
          </w:p>
          <w:p w14:paraId="7DA59C1D" w14:textId="77777777" w:rsidR="0039293A" w:rsidRDefault="0058487D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 xml:space="preserve">Hudson </w:t>
            </w:r>
          </w:p>
          <w:p w14:paraId="61EDEFDF" w14:textId="77777777" w:rsidR="0039293A" w:rsidRDefault="0058487D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Bergen</w:t>
            </w:r>
          </w:p>
          <w:p w14:paraId="0AB8A2B0" w14:textId="77777777" w:rsidR="0039293A" w:rsidRDefault="0039293A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Passaic</w:t>
            </w:r>
          </w:p>
          <w:p w14:paraId="12728D6B" w14:textId="77777777" w:rsidR="0039293A" w:rsidRDefault="0039293A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Essex</w:t>
            </w:r>
          </w:p>
          <w:p w14:paraId="1F58EF3A" w14:textId="77777777" w:rsidR="0039293A" w:rsidRDefault="0039293A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Morris</w:t>
            </w:r>
          </w:p>
          <w:p w14:paraId="0395DE3E" w14:textId="77777777" w:rsidR="0039293A" w:rsidRDefault="0039293A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Sussex</w:t>
            </w:r>
          </w:p>
          <w:p w14:paraId="19628DB3" w14:textId="57A666CD" w:rsidR="0039293A" w:rsidRDefault="0039293A" w:rsidP="0039293A">
            <w:pPr>
              <w:pStyle w:val="ListBullet"/>
              <w:numPr>
                <w:ilvl w:val="0"/>
                <w:numId w:val="5"/>
              </w:numPr>
              <w:spacing w:line="240" w:lineRule="auto"/>
              <w:contextualSpacing/>
            </w:pPr>
            <w:r>
              <w:t>Union</w:t>
            </w:r>
            <w:r w:rsidR="0058487D">
              <w:t xml:space="preserve">                           </w:t>
            </w:r>
          </w:p>
          <w:p w14:paraId="06331EE9" w14:textId="5FAFE270" w:rsidR="000629D5" w:rsidRDefault="002F5664" w:rsidP="002F5664">
            <w:pPr>
              <w:pStyle w:val="ListParagraph"/>
              <w:numPr>
                <w:ilvl w:val="0"/>
                <w:numId w:val="4"/>
              </w:numPr>
            </w:pPr>
            <w:r>
              <w:t>Premier Services is an Equal Opportunity Employer.</w:t>
            </w:r>
          </w:p>
          <w:p w14:paraId="798ECDD5" w14:textId="77777777" w:rsidR="001F7677" w:rsidRDefault="001F7677" w:rsidP="001F7677">
            <w:pPr>
              <w:pStyle w:val="ListParagraph"/>
            </w:pPr>
          </w:p>
          <w:p w14:paraId="403AC457" w14:textId="05AA5630" w:rsidR="002F5664" w:rsidRDefault="001F7677" w:rsidP="002F5664">
            <w:pPr>
              <w:pStyle w:val="ListParagraph"/>
              <w:numPr>
                <w:ilvl w:val="0"/>
                <w:numId w:val="4"/>
              </w:numPr>
            </w:pPr>
            <w:r>
              <w:t>We offer comprehensive benefits (Medical, Dental and Vision</w:t>
            </w:r>
            <w:r w:rsidR="00870F43">
              <w:t xml:space="preserve">, 401K Retirement Plan </w:t>
            </w:r>
            <w:r>
              <w:t>for Full-Time Employees.</w:t>
            </w:r>
          </w:p>
          <w:p w14:paraId="0227D75D" w14:textId="77777777" w:rsidR="00870F43" w:rsidRDefault="00870F43" w:rsidP="00870F43">
            <w:pPr>
              <w:pStyle w:val="ListParagraph"/>
            </w:pPr>
          </w:p>
          <w:p w14:paraId="1D633653" w14:textId="75B7A140" w:rsidR="00870F43" w:rsidRDefault="00870F43" w:rsidP="002F5664">
            <w:pPr>
              <w:pStyle w:val="ListParagraph"/>
              <w:numPr>
                <w:ilvl w:val="0"/>
                <w:numId w:val="4"/>
              </w:numPr>
            </w:pPr>
            <w:r>
              <w:t>Recognition &amp; Reward Programs</w:t>
            </w:r>
          </w:p>
          <w:p w14:paraId="688E517E" w14:textId="77777777" w:rsidR="00870F43" w:rsidRDefault="00870F43" w:rsidP="00870F43">
            <w:pPr>
              <w:pStyle w:val="ListParagraph"/>
            </w:pPr>
          </w:p>
          <w:p w14:paraId="20B2059E" w14:textId="18973466" w:rsidR="00870F43" w:rsidRDefault="00870F43" w:rsidP="002F5664">
            <w:pPr>
              <w:pStyle w:val="ListParagraph"/>
              <w:numPr>
                <w:ilvl w:val="0"/>
                <w:numId w:val="4"/>
              </w:numPr>
            </w:pPr>
            <w:r>
              <w:t>Career Advancement Opportunities</w:t>
            </w:r>
          </w:p>
          <w:p w14:paraId="58F4C5E3" w14:textId="77777777" w:rsidR="00870F43" w:rsidRDefault="00870F43" w:rsidP="00870F43">
            <w:pPr>
              <w:pStyle w:val="ListParagraph"/>
            </w:pPr>
          </w:p>
          <w:p w14:paraId="7BC1E82B" w14:textId="71991B0E" w:rsidR="00870F43" w:rsidRDefault="00870F43" w:rsidP="002F5664">
            <w:pPr>
              <w:pStyle w:val="ListParagraph"/>
              <w:numPr>
                <w:ilvl w:val="0"/>
                <w:numId w:val="4"/>
              </w:numPr>
            </w:pPr>
            <w:r>
              <w:t xml:space="preserve">Training &amp; Career Development </w:t>
            </w:r>
          </w:p>
          <w:p w14:paraId="6A64A105" w14:textId="77777777" w:rsidR="001F7677" w:rsidRDefault="001F7677" w:rsidP="001F7677">
            <w:pPr>
              <w:pStyle w:val="ListParagraph"/>
            </w:pPr>
          </w:p>
          <w:p w14:paraId="069D0973" w14:textId="07404575" w:rsidR="0039293A" w:rsidRDefault="001F7677" w:rsidP="00B41C44">
            <w:pPr>
              <w:pStyle w:val="ListParagraph"/>
              <w:numPr>
                <w:ilvl w:val="0"/>
                <w:numId w:val="4"/>
              </w:numPr>
            </w:pPr>
            <w:r>
              <w:t>All Shifts are available.</w:t>
            </w:r>
          </w:p>
          <w:p w14:paraId="47B54FFA" w14:textId="77777777" w:rsidR="00B41C44" w:rsidRDefault="00B41C44" w:rsidP="00B41C44">
            <w:pPr>
              <w:pStyle w:val="ListParagraph"/>
            </w:pPr>
          </w:p>
          <w:p w14:paraId="4D2423C4" w14:textId="19AFE392" w:rsidR="0039293A" w:rsidRDefault="0039293A" w:rsidP="0039293A">
            <w:pPr>
              <w:pStyle w:val="ListParagraph"/>
              <w:numPr>
                <w:ilvl w:val="0"/>
                <w:numId w:val="4"/>
              </w:numPr>
            </w:pPr>
            <w:r>
              <w:t>Flexible Schedules.</w:t>
            </w:r>
          </w:p>
          <w:p w14:paraId="7D5281DC" w14:textId="77777777" w:rsidR="00870F43" w:rsidRDefault="00870F43" w:rsidP="00870F43">
            <w:pPr>
              <w:pStyle w:val="ListParagraph"/>
            </w:pPr>
          </w:p>
          <w:p w14:paraId="0BBA18B5" w14:textId="77777777" w:rsidR="00870F43" w:rsidRDefault="00870F43" w:rsidP="00870F43">
            <w:pPr>
              <w:pStyle w:val="ListParagraph"/>
            </w:pPr>
          </w:p>
          <w:p w14:paraId="393BFB4A" w14:textId="1983F7EC" w:rsidR="0039293A" w:rsidRDefault="0039293A" w:rsidP="0039293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Security – Concierge – Guard House </w:t>
            </w:r>
          </w:p>
          <w:p w14:paraId="3149D8E6" w14:textId="221FCCB1" w:rsidR="0039293A" w:rsidRPr="0039293A" w:rsidRDefault="0039293A" w:rsidP="0039293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Porter and Maintenance Positions</w:t>
            </w:r>
          </w:p>
          <w:p w14:paraId="54DF0152" w14:textId="067143ED" w:rsidR="001F7677" w:rsidRPr="00BF09B3" w:rsidRDefault="001F7677" w:rsidP="0039293A"/>
          <w:p w14:paraId="72358B63" w14:textId="77777777" w:rsidR="000629D5" w:rsidRPr="00BF09B3" w:rsidRDefault="000629D5" w:rsidP="00846D4F"/>
          <w:p w14:paraId="7B334BAE" w14:textId="6C53192A" w:rsidR="000629D5" w:rsidRDefault="000629D5" w:rsidP="00846D4F"/>
        </w:tc>
      </w:tr>
      <w:tr w:rsidR="000629D5" w14:paraId="06156A86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2C5A9D7" w14:textId="3209161B" w:rsidR="000629D5" w:rsidRPr="00690B08" w:rsidRDefault="00690B08" w:rsidP="00690B08">
            <w:pPr>
              <w:pStyle w:val="Title"/>
              <w:rPr>
                <w:b/>
                <w:caps w:val="0"/>
                <w:color w:val="D8B25C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690B08">
              <w:rPr>
                <w:b/>
                <w:caps w:val="0"/>
                <w:color w:val="D8B25C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APPLICANT QUALIFICATIONS:</w:t>
            </w:r>
          </w:p>
          <w:p w14:paraId="21A1DFC1" w14:textId="2DE98535" w:rsidR="00690B08" w:rsidRPr="0039293A" w:rsidRDefault="0039293A" w:rsidP="00690B08">
            <w:pPr>
              <w:rPr>
                <w:b/>
                <w:bCs/>
                <w:i/>
                <w:iCs/>
              </w:rPr>
            </w:pPr>
            <w:r w:rsidRPr="0039293A">
              <w:rPr>
                <w:b/>
                <w:bCs/>
                <w:i/>
                <w:iCs/>
              </w:rPr>
              <w:t xml:space="preserve">Valid </w:t>
            </w:r>
            <w:r w:rsidR="00690B08" w:rsidRPr="0039293A">
              <w:rPr>
                <w:b/>
                <w:bCs/>
                <w:i/>
                <w:iCs/>
              </w:rPr>
              <w:t>Driver</w:t>
            </w:r>
            <w:r w:rsidRPr="0039293A">
              <w:rPr>
                <w:b/>
                <w:bCs/>
                <w:i/>
                <w:iCs/>
              </w:rPr>
              <w:t>’s</w:t>
            </w:r>
            <w:r w:rsidR="00690B08" w:rsidRPr="0039293A">
              <w:rPr>
                <w:b/>
                <w:bCs/>
                <w:i/>
                <w:iCs/>
              </w:rPr>
              <w:t xml:space="preserve"> License – </w:t>
            </w:r>
            <w:r w:rsidRPr="0039293A">
              <w:rPr>
                <w:b/>
                <w:bCs/>
                <w:i/>
                <w:iCs/>
              </w:rPr>
              <w:t xml:space="preserve">w/Reliable </w:t>
            </w:r>
            <w:r w:rsidR="00690B08" w:rsidRPr="0039293A">
              <w:rPr>
                <w:b/>
                <w:bCs/>
                <w:i/>
                <w:iCs/>
              </w:rPr>
              <w:t>Transportation</w:t>
            </w:r>
          </w:p>
          <w:p w14:paraId="172D1501" w14:textId="4BD45809" w:rsidR="00690B08" w:rsidRPr="0039293A" w:rsidRDefault="00690B08" w:rsidP="00690B08">
            <w:pPr>
              <w:rPr>
                <w:b/>
                <w:bCs/>
                <w:i/>
                <w:iCs/>
              </w:rPr>
            </w:pPr>
            <w:r w:rsidRPr="0039293A">
              <w:rPr>
                <w:b/>
                <w:bCs/>
                <w:i/>
                <w:iCs/>
              </w:rPr>
              <w:t>18 Years or Older</w:t>
            </w:r>
          </w:p>
          <w:p w14:paraId="2C42329A" w14:textId="36A7CA24" w:rsidR="00690B08" w:rsidRPr="0039293A" w:rsidRDefault="00690B08" w:rsidP="00690B08">
            <w:pPr>
              <w:rPr>
                <w:b/>
                <w:bCs/>
                <w:i/>
                <w:iCs/>
              </w:rPr>
            </w:pPr>
            <w:r w:rsidRPr="00672493">
              <w:rPr>
                <w:b/>
                <w:bCs/>
                <w:i/>
                <w:iCs/>
                <w:highlight w:val="yellow"/>
              </w:rPr>
              <w:t>Strong Customer Service Skills</w:t>
            </w:r>
          </w:p>
          <w:p w14:paraId="5E0295C0" w14:textId="2DC85864" w:rsidR="00690B08" w:rsidRPr="0039293A" w:rsidRDefault="00690B08" w:rsidP="00690B08">
            <w:pPr>
              <w:rPr>
                <w:b/>
                <w:bCs/>
                <w:i/>
                <w:iCs/>
              </w:rPr>
            </w:pPr>
            <w:r w:rsidRPr="00672493">
              <w:rPr>
                <w:b/>
                <w:bCs/>
                <w:i/>
                <w:iCs/>
                <w:highlight w:val="yellow"/>
              </w:rPr>
              <w:t>Excellent Communications</w:t>
            </w:r>
            <w:r w:rsidRPr="0039293A">
              <w:rPr>
                <w:b/>
                <w:bCs/>
                <w:i/>
                <w:iCs/>
              </w:rPr>
              <w:t xml:space="preserve"> Skills </w:t>
            </w:r>
          </w:p>
          <w:p w14:paraId="79F3CE17" w14:textId="3DEE973F" w:rsidR="00690B08" w:rsidRPr="00690B08" w:rsidRDefault="00690B08" w:rsidP="00690B08">
            <w:r w:rsidRPr="0039293A">
              <w:rPr>
                <w:b/>
                <w:bCs/>
                <w:i/>
                <w:iCs/>
              </w:rPr>
              <w:t>Reliable and Dependable</w:t>
            </w:r>
          </w:p>
          <w:p w14:paraId="70CF67B1" w14:textId="6EB8A38B" w:rsidR="000629D5" w:rsidRPr="00846D4F" w:rsidRDefault="00690B08" w:rsidP="00690B08">
            <w:pPr>
              <w:pStyle w:val="Heading2"/>
            </w:pPr>
            <w:r>
              <w:t>Contact:  HR Recruiter</w:t>
            </w:r>
          </w:p>
          <w:sdt>
            <w:sdtPr>
              <w:rPr>
                <w:b/>
                <w:bCs/>
              </w:rPr>
              <w:id w:val="1111563247"/>
              <w:placeholder>
                <w:docPart w:val="D8F4D57B06CD4AF28A85296CF2529615"/>
              </w:placeholder>
              <w:temporary/>
              <w:showingPlcHdr/>
              <w15:appearance w15:val="hidden"/>
            </w:sdtPr>
            <w:sdtEndPr/>
            <w:sdtContent>
              <w:p w14:paraId="5FC9D567" w14:textId="77777777" w:rsidR="000629D5" w:rsidRPr="00690B08" w:rsidRDefault="000629D5" w:rsidP="00690B08">
                <w:pPr>
                  <w:pStyle w:val="ContactDetails"/>
                  <w:rPr>
                    <w:b/>
                    <w:bCs/>
                  </w:rPr>
                </w:pPr>
                <w:r w:rsidRPr="00690B08">
                  <w:rPr>
                    <w:b/>
                    <w:bCs/>
                  </w:rPr>
                  <w:t>PHONE:</w:t>
                </w:r>
              </w:p>
            </w:sdtContent>
          </w:sdt>
          <w:p w14:paraId="4DC94B29" w14:textId="21A4165B" w:rsidR="000629D5" w:rsidRDefault="002F5664" w:rsidP="002F5664">
            <w:pPr>
              <w:pStyle w:val="ContactDetails"/>
            </w:pPr>
            <w:r>
              <w:t>201-553-0800</w:t>
            </w:r>
          </w:p>
          <w:p w14:paraId="2EFA54B0" w14:textId="77777777" w:rsidR="002F5664" w:rsidRPr="004D3011" w:rsidRDefault="002F5664" w:rsidP="002F5664">
            <w:pPr>
              <w:pStyle w:val="ContactDetails"/>
            </w:pPr>
          </w:p>
          <w:p w14:paraId="750989AE" w14:textId="77777777" w:rsidR="002F5664" w:rsidRDefault="00021F69" w:rsidP="00690B08">
            <w:pPr>
              <w:pStyle w:val="ContactDetails"/>
            </w:pPr>
            <w:sdt>
              <w:sdtPr>
                <w:id w:val="67859272"/>
                <w:placeholder>
                  <w:docPart w:val="D24E9B8939244A6595F2A2AA7C43C1B1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4D3011">
                  <w:t>WEBSITE:</w:t>
                </w:r>
              </w:sdtContent>
            </w:sdt>
          </w:p>
          <w:p w14:paraId="6761E4A4" w14:textId="69F33590" w:rsidR="000629D5" w:rsidRDefault="002F5664" w:rsidP="00690B08">
            <w:pPr>
              <w:pStyle w:val="ContactDetails"/>
            </w:pPr>
            <w:r w:rsidRPr="002F5664">
              <w:t>www.premiersec.com</w:t>
            </w:r>
          </w:p>
          <w:p w14:paraId="318D4384" w14:textId="77777777" w:rsidR="000629D5" w:rsidRDefault="000629D5" w:rsidP="00690B08">
            <w:pPr>
              <w:pStyle w:val="NoSpacing"/>
            </w:pPr>
          </w:p>
          <w:sdt>
            <w:sdtPr>
              <w:id w:val="-240260293"/>
              <w:placeholder>
                <w:docPart w:val="257DD7EC1C804CCAA47A609259DDDDF6"/>
              </w:placeholder>
              <w:temporary/>
              <w:showingPlcHdr/>
              <w15:appearance w15:val="hidden"/>
            </w:sdtPr>
            <w:sdtEndPr/>
            <w:sdtContent>
              <w:p w14:paraId="1363F3ED" w14:textId="77777777" w:rsidR="000629D5" w:rsidRDefault="000629D5" w:rsidP="00690B08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C917DD2" w14:textId="4F86936A" w:rsidR="000629D5" w:rsidRPr="00846D4F" w:rsidRDefault="002F5664" w:rsidP="00690B08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Diane.premiersec@gmail.com</w:t>
            </w:r>
          </w:p>
        </w:tc>
        <w:tc>
          <w:tcPr>
            <w:tcW w:w="720" w:type="dxa"/>
          </w:tcPr>
          <w:p w14:paraId="7494E05D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E705263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7EA43FE3" w14:textId="77777777" w:rsidR="0043117B" w:rsidRPr="00846D4F" w:rsidRDefault="00021F6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B402" w14:textId="77777777" w:rsidR="00021F69" w:rsidRDefault="00021F69" w:rsidP="000C45FF">
      <w:r>
        <w:separator/>
      </w:r>
    </w:p>
  </w:endnote>
  <w:endnote w:type="continuationSeparator" w:id="0">
    <w:p w14:paraId="45A3967F" w14:textId="77777777" w:rsidR="00021F69" w:rsidRDefault="00021F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2D78" w14:textId="77777777" w:rsidR="00021F69" w:rsidRDefault="00021F69" w:rsidP="000C45FF">
      <w:r>
        <w:separator/>
      </w:r>
    </w:p>
  </w:footnote>
  <w:footnote w:type="continuationSeparator" w:id="0">
    <w:p w14:paraId="4B66AD8F" w14:textId="77777777" w:rsidR="00021F69" w:rsidRDefault="00021F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F0F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768526" wp14:editId="15DEBB3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D73"/>
      </v:shape>
    </w:pict>
  </w:numPicBullet>
  <w:abstractNum w:abstractNumId="0" w15:restartNumberingAfterBreak="0">
    <w:nsid w:val="13112170"/>
    <w:multiLevelType w:val="hybridMultilevel"/>
    <w:tmpl w:val="075212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406A8"/>
    <w:multiLevelType w:val="hybridMultilevel"/>
    <w:tmpl w:val="05F602EC"/>
    <w:lvl w:ilvl="0" w:tplc="04090007">
      <w:start w:val="1"/>
      <w:numFmt w:val="bullet"/>
      <w:lvlText w:val=""/>
      <w:lvlPicBulletId w:val="0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559A36ED"/>
    <w:multiLevelType w:val="hybridMultilevel"/>
    <w:tmpl w:val="E36C3A9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F2D0D"/>
    <w:multiLevelType w:val="hybridMultilevel"/>
    <w:tmpl w:val="E708C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6685">
    <w:abstractNumId w:val="4"/>
  </w:num>
  <w:num w:numId="2" w16cid:durableId="32197811">
    <w:abstractNumId w:val="0"/>
  </w:num>
  <w:num w:numId="3" w16cid:durableId="142697794">
    <w:abstractNumId w:val="2"/>
  </w:num>
  <w:num w:numId="4" w16cid:durableId="639847833">
    <w:abstractNumId w:val="3"/>
  </w:num>
  <w:num w:numId="5" w16cid:durableId="56303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C3"/>
    <w:rsid w:val="00021F69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1F7677"/>
    <w:rsid w:val="002400EB"/>
    <w:rsid w:val="00244620"/>
    <w:rsid w:val="00256CF7"/>
    <w:rsid w:val="002F5664"/>
    <w:rsid w:val="0030481B"/>
    <w:rsid w:val="00331D92"/>
    <w:rsid w:val="0039293A"/>
    <w:rsid w:val="004071FC"/>
    <w:rsid w:val="00445947"/>
    <w:rsid w:val="004813B3"/>
    <w:rsid w:val="00496591"/>
    <w:rsid w:val="004C63E4"/>
    <w:rsid w:val="004D3011"/>
    <w:rsid w:val="005645EE"/>
    <w:rsid w:val="0058487D"/>
    <w:rsid w:val="005D6289"/>
    <w:rsid w:val="005E39D5"/>
    <w:rsid w:val="00612544"/>
    <w:rsid w:val="006159E0"/>
    <w:rsid w:val="0062123A"/>
    <w:rsid w:val="00646E75"/>
    <w:rsid w:val="006610D6"/>
    <w:rsid w:val="00672493"/>
    <w:rsid w:val="006771D0"/>
    <w:rsid w:val="00690B08"/>
    <w:rsid w:val="00715FCB"/>
    <w:rsid w:val="00743101"/>
    <w:rsid w:val="007867A0"/>
    <w:rsid w:val="007927F5"/>
    <w:rsid w:val="00802CA0"/>
    <w:rsid w:val="00846D4F"/>
    <w:rsid w:val="00870F43"/>
    <w:rsid w:val="008C1736"/>
    <w:rsid w:val="00922D5C"/>
    <w:rsid w:val="009E7C63"/>
    <w:rsid w:val="00A10A67"/>
    <w:rsid w:val="00A2118D"/>
    <w:rsid w:val="00A37DB6"/>
    <w:rsid w:val="00A64741"/>
    <w:rsid w:val="00AD76E2"/>
    <w:rsid w:val="00B20152"/>
    <w:rsid w:val="00B41C44"/>
    <w:rsid w:val="00B70850"/>
    <w:rsid w:val="00C066B6"/>
    <w:rsid w:val="00C2551E"/>
    <w:rsid w:val="00C37BA1"/>
    <w:rsid w:val="00C4674C"/>
    <w:rsid w:val="00C506CF"/>
    <w:rsid w:val="00C72BED"/>
    <w:rsid w:val="00C9578B"/>
    <w:rsid w:val="00CA562E"/>
    <w:rsid w:val="00CB2D30"/>
    <w:rsid w:val="00D2522B"/>
    <w:rsid w:val="00D52DC3"/>
    <w:rsid w:val="00D82F2F"/>
    <w:rsid w:val="00DA694B"/>
    <w:rsid w:val="00DD172A"/>
    <w:rsid w:val="00E25A26"/>
    <w:rsid w:val="00E55D74"/>
    <w:rsid w:val="00E866EC"/>
    <w:rsid w:val="00E93B74"/>
    <w:rsid w:val="00EB3A62"/>
    <w:rsid w:val="00F0326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420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2F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e\AppData\Local\Microsoft\Office\16.0\DTS\en-US%7b68C55F11-389A-4D10-96E1-8DEA9AE2981B%7d\%7b7973E360-9BD5-4882-AB38-2FD0EF60422D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F4D57B06CD4AF28A85296CF2529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D49FB-435D-48A9-AD04-AFD542C4023E}"/>
      </w:docPartPr>
      <w:docPartBody>
        <w:p w:rsidR="00541F02" w:rsidRDefault="00593059">
          <w:pPr>
            <w:pStyle w:val="D8F4D57B06CD4AF28A85296CF2529615"/>
          </w:pPr>
          <w:r w:rsidRPr="004D3011">
            <w:t>PHONE:</w:t>
          </w:r>
        </w:p>
      </w:docPartBody>
    </w:docPart>
    <w:docPart>
      <w:docPartPr>
        <w:name w:val="D24E9B8939244A6595F2A2AA7C43C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3A5C8-2CF7-4AF1-9A6E-04D12BCFF3A1}"/>
      </w:docPartPr>
      <w:docPartBody>
        <w:p w:rsidR="00541F02" w:rsidRDefault="00593059">
          <w:pPr>
            <w:pStyle w:val="D24E9B8939244A6595F2A2AA7C43C1B1"/>
          </w:pPr>
          <w:r w:rsidRPr="004D3011">
            <w:t>WEBSITE:</w:t>
          </w:r>
        </w:p>
      </w:docPartBody>
    </w:docPart>
    <w:docPart>
      <w:docPartPr>
        <w:name w:val="257DD7EC1C804CCAA47A609259DDD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8423-11D6-4C2F-9C13-B4690EF8DEF1}"/>
      </w:docPartPr>
      <w:docPartBody>
        <w:p w:rsidR="00541F02" w:rsidRDefault="00593059">
          <w:pPr>
            <w:pStyle w:val="257DD7EC1C804CCAA47A609259DDDDF6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3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59"/>
    <w:rsid w:val="00541F02"/>
    <w:rsid w:val="00593059"/>
    <w:rsid w:val="007F1256"/>
    <w:rsid w:val="00A50055"/>
    <w:rsid w:val="00B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8F4D57B06CD4AF28A85296CF2529615">
    <w:name w:val="D8F4D57B06CD4AF28A85296CF2529615"/>
  </w:style>
  <w:style w:type="paragraph" w:customStyle="1" w:styleId="D24E9B8939244A6595F2A2AA7C43C1B1">
    <w:name w:val="D24E9B8939244A6595F2A2AA7C43C1B1"/>
  </w:style>
  <w:style w:type="paragraph" w:customStyle="1" w:styleId="257DD7EC1C804CCAA47A609259DDDDF6">
    <w:name w:val="257DD7EC1C804CCAA47A609259DDDDF6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{7973E360-9BD5-4882-AB38-2FD0EF60422D}tf88924273_win32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2021-06-23T17:23:00Z</dcterms:created>
  <dcterms:modified xsi:type="dcterms:W3CDTF">2022-05-11T12:02:00Z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